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  <w:tr w:rsidR="00454C43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454C43" w:rsidRPr="00D84D8D" w:rsidRDefault="00454C43" w:rsidP="0021170F">
                  <w:pPr>
                    <w:spacing w:before="120" w:line="312" w:lineRule="auto"/>
                    <w:jc w:val="center"/>
                    <w:rPr>
                      <w:b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:rsidR="00454C43" w:rsidRPr="00D84D8D" w:rsidRDefault="00454C43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Aid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</w:t>
            </w:r>
          </w:p>
        </w:tc>
      </w:tr>
      <w:tr w:rsidR="007E5A0F" w:rsidRPr="00D84D8D" w:rsidTr="00454C4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454C43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454C4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Dũng</w:t>
            </w:r>
            <w:proofErr w:type="spellEnd"/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</w:t>
            </w:r>
            <w:r w:rsidR="00454C43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/09/201</w:t>
            </w:r>
            <w:r w:rsidR="00454C43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274" w:rsidRPr="00D84D8D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D36B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DD36B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Dũng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5" w:colLast="5"/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Kiên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bookmarkEnd w:id="0"/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135A90" w:rsidRDefault="007E5A0F" w:rsidP="00135A90">
      <w:pPr>
        <w:pStyle w:val="Heading1"/>
      </w:pPr>
      <w:r w:rsidRPr="00D84D8D">
        <w:lastRenderedPageBreak/>
        <w:t>Objectives</w:t>
      </w:r>
    </w:p>
    <w:p w:rsidR="00454C43" w:rsidRPr="00D5567E" w:rsidRDefault="005A3AC1" w:rsidP="00D5567E">
      <w:pPr>
        <w:numPr>
          <w:ilvl w:val="0"/>
          <w:numId w:val="13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  <w:r w:rsidR="00135A90">
        <w:rPr>
          <w:sz w:val="22"/>
          <w:szCs w:val="22"/>
        </w:rPr>
        <w:t xml:space="preserve"> of project</w:t>
      </w:r>
      <w:r w:rsidRPr="005A3AC1">
        <w:rPr>
          <w:sz w:val="22"/>
          <w:szCs w:val="22"/>
        </w:rPr>
        <w:t xml:space="preserve"> and </w:t>
      </w:r>
      <w:r w:rsidR="00135A90">
        <w:rPr>
          <w:sz w:val="22"/>
          <w:szCs w:val="22"/>
        </w:rPr>
        <w:t xml:space="preserve">documents of </w:t>
      </w:r>
      <w:r w:rsidR="00F3585A">
        <w:rPr>
          <w:sz w:val="22"/>
          <w:szCs w:val="22"/>
        </w:rPr>
        <w:t>introduction.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D5567E" w:rsidRDefault="00D5567E" w:rsidP="00D5567E">
      <w:pPr>
        <w:numPr>
          <w:ilvl w:val="0"/>
          <w:numId w:val="17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>
        <w:rPr>
          <w:sz w:val="22"/>
          <w:szCs w:val="22"/>
        </w:rPr>
        <w:t xml:space="preserve">task about information of </w:t>
      </w:r>
      <w:r w:rsidRPr="00454C43">
        <w:rPr>
          <w:sz w:val="22"/>
          <w:szCs w:val="22"/>
        </w:rPr>
        <w:t>health facilities</w:t>
      </w:r>
      <w:r>
        <w:rPr>
          <w:sz w:val="22"/>
          <w:szCs w:val="22"/>
        </w:rPr>
        <w:t xml:space="preserve">, </w:t>
      </w:r>
      <w:r w:rsidR="00DD36B9">
        <w:t>c</w:t>
      </w:r>
      <w:r w:rsidR="00DD36B9" w:rsidRPr="006B4CEF">
        <w:rPr>
          <w:rFonts w:eastAsia="Times New Roman"/>
        </w:rPr>
        <w:t>ontent to exchange with health facilities</w:t>
      </w:r>
      <w:r>
        <w:rPr>
          <w:sz w:val="22"/>
          <w:szCs w:val="22"/>
        </w:rPr>
        <w:t>, survey</w:t>
      </w:r>
    </w:p>
    <w:p w:rsidR="00D5567E" w:rsidRDefault="00D5567E" w:rsidP="00D5567E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Discuss about the activities of group, the existing problems</w:t>
      </w:r>
    </w:p>
    <w:p w:rsidR="00D505BC" w:rsidRPr="00D5567E" w:rsidRDefault="00D5567E" w:rsidP="00D5567E">
      <w:pPr>
        <w:numPr>
          <w:ilvl w:val="0"/>
          <w:numId w:val="17"/>
        </w:numPr>
        <w:rPr>
          <w:sz w:val="22"/>
          <w:szCs w:val="22"/>
        </w:rPr>
      </w:pPr>
      <w:r w:rsidRPr="00454C43">
        <w:rPr>
          <w:sz w:val="22"/>
          <w:szCs w:val="22"/>
        </w:rPr>
        <w:t>Orientation to work efficiently, be</w:t>
      </w:r>
      <w:r>
        <w:rPr>
          <w:sz w:val="22"/>
          <w:szCs w:val="22"/>
        </w:rPr>
        <w:t>st</w:t>
      </w:r>
      <w:r w:rsidRPr="00454C43">
        <w:rPr>
          <w:sz w:val="22"/>
          <w:szCs w:val="22"/>
        </w:rPr>
        <w:t xml:space="preserve"> results</w:t>
      </w:r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5A3AC1" w:rsidRDefault="00D5567E" w:rsidP="00D5567E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D5567E">
        <w:rPr>
          <w:rFonts w:ascii="Times New Roman" w:hAnsi="Times New Roman"/>
        </w:rPr>
        <w:t>Review task about information of health facilities</w:t>
      </w:r>
      <w:r w:rsidR="00D95708">
        <w:rPr>
          <w:rFonts w:ascii="Times New Roman" w:hAnsi="Times New Roman"/>
        </w:rPr>
        <w:t>,</w:t>
      </w:r>
      <w:r w:rsidR="006B4CEF">
        <w:rPr>
          <w:rFonts w:ascii="Times New Roman" w:hAnsi="Times New Roman"/>
        </w:rPr>
        <w:t xml:space="preserve"> c</w:t>
      </w:r>
      <w:r w:rsidR="006B4CEF" w:rsidRPr="006B4CEF">
        <w:rPr>
          <w:rFonts w:ascii="Times New Roman" w:eastAsia="Times New Roman" w:hAnsi="Times New Roman"/>
        </w:rPr>
        <w:t>ontent to exchange with health facilities</w:t>
      </w:r>
      <w:r w:rsidR="006B4CEF">
        <w:rPr>
          <w:rFonts w:ascii="Times New Roman" w:eastAsia="Times New Roman" w:hAnsi="Times New Roman"/>
        </w:rPr>
        <w:t>,</w:t>
      </w:r>
      <w:r w:rsidRPr="00D5567E">
        <w:rPr>
          <w:rFonts w:ascii="Times New Roman" w:hAnsi="Times New Roman"/>
        </w:rPr>
        <w:t xml:space="preserve"> survey</w:t>
      </w:r>
      <w:r w:rsidR="005A3AC1" w:rsidRPr="00D5567E">
        <w:rPr>
          <w:rFonts w:ascii="Times New Roman" w:eastAsia="Times New Roman" w:hAnsi="Times New Roman"/>
        </w:rPr>
        <w:t>:</w:t>
      </w:r>
    </w:p>
    <w:p w:rsidR="00D5567E" w:rsidRPr="00D5567E" w:rsidRDefault="00D5567E" w:rsidP="00D5567E">
      <w:pPr>
        <w:pStyle w:val="ListParagraph"/>
        <w:numPr>
          <w:ilvl w:val="0"/>
          <w:numId w:val="18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I</w:t>
      </w:r>
      <w:r w:rsidRPr="00D5567E">
        <w:rPr>
          <w:rFonts w:ascii="Times New Roman" w:hAnsi="Times New Roman"/>
        </w:rPr>
        <w:t>nformation of health facilities</w:t>
      </w:r>
      <w:r>
        <w:rPr>
          <w:rFonts w:ascii="Times New Roman" w:hAnsi="Times New Roman"/>
        </w:rPr>
        <w:t>:</w:t>
      </w:r>
    </w:p>
    <w:p w:rsidR="00D5567E" w:rsidRPr="00D5567E" w:rsidRDefault="00D5567E" w:rsidP="00D5567E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Have </w:t>
      </w:r>
      <w:proofErr w:type="gramStart"/>
      <w:r>
        <w:rPr>
          <w:rFonts w:ascii="Times New Roman" w:eastAsia="Times New Roman" w:hAnsi="Times New Roman"/>
        </w:rPr>
        <w:t>3</w:t>
      </w:r>
      <w:proofErr w:type="gramEnd"/>
      <w:r>
        <w:rPr>
          <w:rFonts w:ascii="Times New Roman" w:eastAsia="Times New Roman" w:hAnsi="Times New Roman"/>
        </w:rPr>
        <w:t xml:space="preserve"> </w:t>
      </w:r>
      <w:r w:rsidRPr="00D5567E">
        <w:rPr>
          <w:rFonts w:ascii="Times New Roman" w:hAnsi="Times New Roman"/>
        </w:rPr>
        <w:t>health facilities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Cục</w:t>
      </w:r>
      <w:proofErr w:type="spellEnd"/>
      <w:r>
        <w:rPr>
          <w:rFonts w:ascii="Times New Roman" w:hAnsi="Times New Roman"/>
        </w:rPr>
        <w:t xml:space="preserve"> y </w:t>
      </w:r>
      <w:proofErr w:type="spellStart"/>
      <w:r>
        <w:rPr>
          <w:rFonts w:ascii="Times New Roman" w:hAnsi="Times New Roman"/>
        </w:rPr>
        <w:t>tế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phòng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Việt</w:t>
      </w:r>
      <w:proofErr w:type="spellEnd"/>
      <w:r>
        <w:rPr>
          <w:rFonts w:ascii="Times New Roman" w:hAnsi="Times New Roman"/>
        </w:rPr>
        <w:t xml:space="preserve"> Nam.</w:t>
      </w:r>
    </w:p>
    <w:p w:rsidR="00D5567E" w:rsidRDefault="00D5567E" w:rsidP="00D5567E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</w:t>
      </w:r>
      <w:r w:rsidR="001E259D">
        <w:rPr>
          <w:rFonts w:ascii="Times New Roman" w:eastAsia="Times New Roman" w:hAnsi="Times New Roman"/>
        </w:rPr>
        <w:t>ecided to contact all of</w:t>
      </w:r>
      <w:r w:rsidRPr="00D5567E">
        <w:rPr>
          <w:rFonts w:ascii="Times New Roman" w:eastAsia="Times New Roman" w:hAnsi="Times New Roman"/>
        </w:rPr>
        <w:t xml:space="preserve"> 3 health facilities</w:t>
      </w:r>
      <w:r>
        <w:rPr>
          <w:rFonts w:ascii="Times New Roman" w:eastAsia="Times New Roman" w:hAnsi="Times New Roman"/>
        </w:rPr>
        <w:t>: Email</w:t>
      </w:r>
    </w:p>
    <w:p w:rsidR="006B4CEF" w:rsidRDefault="006B4CEF" w:rsidP="006B4CEF">
      <w:pPr>
        <w:pStyle w:val="ListParagraph"/>
        <w:numPr>
          <w:ilvl w:val="0"/>
          <w:numId w:val="18"/>
        </w:numPr>
        <w:rPr>
          <w:rFonts w:ascii="Times New Roman" w:eastAsia="Times New Roman" w:hAnsi="Times New Roman"/>
        </w:rPr>
      </w:pPr>
      <w:r w:rsidRPr="006B4CEF">
        <w:rPr>
          <w:rFonts w:ascii="Times New Roman" w:eastAsia="Times New Roman" w:hAnsi="Times New Roman"/>
        </w:rPr>
        <w:t>Content to exchange with health facilities</w:t>
      </w:r>
      <w:r>
        <w:rPr>
          <w:rFonts w:ascii="Times New Roman" w:eastAsia="Times New Roman" w:hAnsi="Times New Roman"/>
        </w:rPr>
        <w:t>:</w:t>
      </w:r>
    </w:p>
    <w:p w:rsidR="006B4CEF" w:rsidRPr="006B4CEF" w:rsidRDefault="009D7846" w:rsidP="006B4CEF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Complete </w:t>
      </w:r>
      <w:r>
        <w:rPr>
          <w:rFonts w:ascii="Times New Roman" w:eastAsia="Times New Roman" w:hAnsi="Times New Roman"/>
        </w:rPr>
        <w:t>c</w:t>
      </w:r>
      <w:r w:rsidRPr="006B4CEF">
        <w:rPr>
          <w:rFonts w:ascii="Times New Roman" w:eastAsia="Times New Roman" w:hAnsi="Times New Roman"/>
        </w:rPr>
        <w:t>ontent to exchange with health facilities</w:t>
      </w:r>
    </w:p>
    <w:p w:rsidR="00D5567E" w:rsidRPr="00B60C53" w:rsidRDefault="00B60C53" w:rsidP="00D5567E">
      <w:pPr>
        <w:pStyle w:val="ListParagraph"/>
        <w:numPr>
          <w:ilvl w:val="0"/>
          <w:numId w:val="18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Survey:</w:t>
      </w:r>
    </w:p>
    <w:p w:rsidR="00D95708" w:rsidRPr="006B4CEF" w:rsidRDefault="00D95708" w:rsidP="006B4CEF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Complete survey’s form</w:t>
      </w:r>
      <w:r w:rsidR="006B4CEF">
        <w:rPr>
          <w:rFonts w:ascii="Times New Roman" w:hAnsi="Times New Roman"/>
        </w:rPr>
        <w:t>.</w:t>
      </w:r>
    </w:p>
    <w:p w:rsidR="005E0375" w:rsidRPr="00D5567E" w:rsidRDefault="00D5567E" w:rsidP="005E0375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D5567E">
        <w:rPr>
          <w:rFonts w:ascii="Times New Roman" w:hAnsi="Times New Roman"/>
        </w:rPr>
        <w:t>Discuss about the activities of group, the existing problems</w:t>
      </w:r>
      <w:r w:rsidR="005E0375" w:rsidRPr="00D5567E">
        <w:rPr>
          <w:rFonts w:ascii="Times New Roman" w:eastAsia="Times New Roman" w:hAnsi="Times New Roman"/>
        </w:rPr>
        <w:t>:</w:t>
      </w:r>
    </w:p>
    <w:p w:rsidR="005E0375" w:rsidRDefault="00DD36B9" w:rsidP="00DD36B9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</w:t>
      </w:r>
      <w:r w:rsidRPr="00DD36B9">
        <w:rPr>
          <w:rFonts w:ascii="Times New Roman" w:eastAsia="Times New Roman" w:hAnsi="Times New Roman"/>
        </w:rPr>
        <w:t>onsensus on the work of each member</w:t>
      </w:r>
    </w:p>
    <w:p w:rsidR="00DD36B9" w:rsidRPr="00D5567E" w:rsidRDefault="00DD36B9" w:rsidP="00DD36B9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</w:t>
      </w:r>
      <w:r w:rsidRPr="00DD36B9">
        <w:rPr>
          <w:rFonts w:ascii="Times New Roman" w:eastAsia="Times New Roman" w:hAnsi="Times New Roman"/>
        </w:rPr>
        <w:t>onsensus on schedule</w:t>
      </w:r>
    </w:p>
    <w:p w:rsidR="00135A90" w:rsidRPr="00D5567E" w:rsidRDefault="00D5567E" w:rsidP="00135A90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D5567E">
        <w:rPr>
          <w:rFonts w:ascii="Times New Roman" w:hAnsi="Times New Roman"/>
        </w:rPr>
        <w:t>Orientation to work efficiently, best results</w:t>
      </w:r>
      <w:r w:rsidR="00135A90" w:rsidRPr="00D5567E">
        <w:rPr>
          <w:rFonts w:ascii="Times New Roman" w:eastAsia="Times New Roman" w:hAnsi="Times New Roman"/>
        </w:rPr>
        <w:t>:</w:t>
      </w:r>
    </w:p>
    <w:p w:rsidR="00135A90" w:rsidRDefault="00DD36B9" w:rsidP="00DD36B9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</w:t>
      </w:r>
      <w:r w:rsidRPr="00DD36B9">
        <w:rPr>
          <w:rFonts w:ascii="Times New Roman" w:eastAsia="Times New Roman" w:hAnsi="Times New Roman"/>
        </w:rPr>
        <w:t>l</w:t>
      </w:r>
      <w:r>
        <w:rPr>
          <w:rFonts w:ascii="Times New Roman" w:eastAsia="Times New Roman" w:hAnsi="Times New Roman"/>
        </w:rPr>
        <w:t>ways discuss and review</w:t>
      </w:r>
      <w:r w:rsidRPr="00DD36B9">
        <w:rPr>
          <w:rFonts w:ascii="Times New Roman" w:eastAsia="Times New Roman" w:hAnsi="Times New Roman"/>
        </w:rPr>
        <w:t xml:space="preserve"> before making the final</w:t>
      </w:r>
      <w:r>
        <w:rPr>
          <w:rFonts w:ascii="Times New Roman" w:eastAsia="Times New Roman" w:hAnsi="Times New Roman"/>
        </w:rPr>
        <w:t xml:space="preserve"> result</w:t>
      </w:r>
    </w:p>
    <w:p w:rsidR="00DD36B9" w:rsidRDefault="00DD36B9" w:rsidP="00DD36B9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Complete</w:t>
      </w:r>
      <w:r w:rsidRPr="00DD36B9">
        <w:rPr>
          <w:rFonts w:ascii="Times New Roman" w:eastAsia="Times New Roman" w:hAnsi="Times New Roman"/>
        </w:rPr>
        <w:t xml:space="preserve"> work on </w:t>
      </w:r>
      <w:r>
        <w:rPr>
          <w:rFonts w:ascii="Times New Roman" w:eastAsia="Times New Roman" w:hAnsi="Times New Roman"/>
        </w:rPr>
        <w:t>deadline</w:t>
      </w:r>
    </w:p>
    <w:p w:rsidR="00DD36B9" w:rsidRPr="00D5567E" w:rsidRDefault="00DD36B9" w:rsidP="00DD36B9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</w:t>
      </w:r>
      <w:r w:rsidRPr="00DD36B9">
        <w:rPr>
          <w:rFonts w:ascii="Times New Roman" w:eastAsia="Times New Roman" w:hAnsi="Times New Roman"/>
        </w:rPr>
        <w:t>lways share the difficulties encountered with the group to find a solution</w:t>
      </w:r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80" w:rsidRDefault="00FD1980">
      <w:r>
        <w:separator/>
      </w:r>
    </w:p>
  </w:endnote>
  <w:endnote w:type="continuationSeparator" w:id="0">
    <w:p w:rsidR="00FD1980" w:rsidRDefault="00FD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6139B5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6139B5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80" w:rsidRDefault="00FD1980">
      <w:r>
        <w:separator/>
      </w:r>
    </w:p>
  </w:footnote>
  <w:footnote w:type="continuationSeparator" w:id="0">
    <w:p w:rsidR="00FD1980" w:rsidRDefault="00FD1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DF"/>
    <w:multiLevelType w:val="hybridMultilevel"/>
    <w:tmpl w:val="03B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A5212"/>
    <w:multiLevelType w:val="hybridMultilevel"/>
    <w:tmpl w:val="C42C7F10"/>
    <w:lvl w:ilvl="0" w:tplc="5896E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0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0"/>
  </w:num>
  <w:num w:numId="15">
    <w:abstractNumId w:val="9"/>
  </w:num>
  <w:num w:numId="16">
    <w:abstractNumId w:val="11"/>
  </w:num>
  <w:num w:numId="17">
    <w:abstractNumId w:val="7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12261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64EB8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C64"/>
    <w:rsid w:val="001E0D9B"/>
    <w:rsid w:val="001E259D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7A3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4C43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B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6ED7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B4CEF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D7846"/>
    <w:rsid w:val="009E2700"/>
    <w:rsid w:val="009E4364"/>
    <w:rsid w:val="009E70D1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F19BA"/>
    <w:rsid w:val="00AF4183"/>
    <w:rsid w:val="00AF7FF6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0C53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567E"/>
    <w:rsid w:val="00D56CF7"/>
    <w:rsid w:val="00D60866"/>
    <w:rsid w:val="00D615C2"/>
    <w:rsid w:val="00D70514"/>
    <w:rsid w:val="00D75A58"/>
    <w:rsid w:val="00D817AA"/>
    <w:rsid w:val="00D82318"/>
    <w:rsid w:val="00D84D8D"/>
    <w:rsid w:val="00D94A86"/>
    <w:rsid w:val="00D95708"/>
    <w:rsid w:val="00DA2510"/>
    <w:rsid w:val="00DB2D83"/>
    <w:rsid w:val="00DB4871"/>
    <w:rsid w:val="00DC2732"/>
    <w:rsid w:val="00DC30B9"/>
    <w:rsid w:val="00DD105B"/>
    <w:rsid w:val="00DD1E98"/>
    <w:rsid w:val="00DD36B9"/>
    <w:rsid w:val="00DD56F7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39F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3585A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801"/>
    <w:rsid w:val="00FC2E1C"/>
    <w:rsid w:val="00FD1980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D9D4D5-9DD8-4345-A616-808A53D7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</Template>
  <TotalTime>219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ManhLN</dc:creator>
  <cp:keywords>MM; template</cp:keywords>
  <dc:description/>
  <cp:lastModifiedBy>Windows User</cp:lastModifiedBy>
  <cp:revision>8</cp:revision>
  <dcterms:created xsi:type="dcterms:W3CDTF">2015-09-21T23:11:00Z</dcterms:created>
  <dcterms:modified xsi:type="dcterms:W3CDTF">2016-09-13T21:55:00Z</dcterms:modified>
  <cp:category>BM</cp:category>
</cp:coreProperties>
</file>